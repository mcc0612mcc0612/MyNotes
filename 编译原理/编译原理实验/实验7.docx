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1.实验要求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输入为一个以类C语言编写的源程序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输出为一组二元组序列构成的文本文件，一行为一个二元组，二元组中间以逗号隔开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实验报告上要求附上DFA 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2.语言说明：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保留字：unsigned、break、return、void、case、float、char、for、while、continue、if、default、do、int、switch、double、long、else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运算符：+，-，*，/，&gt;，&gt;=,&lt;,&lt;=,==,!=,&amp;&amp;,||，！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界限符：{ }（ ）; ,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常量：十进制无符号数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标识符：以字母或下划线开始，后面跟上字母或数字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   实验原理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词法分析是编译的第一阶段。词法分析器的主要任务是读入源程序的输入字符，将它们组成词素，生成并输出一个词法单元序列，这个词法单元序列被输出到语法分析器进行语法分析。另外，由于词法分析器在编译器中负责读取源程序，因此除了识别词素之外，它还会完成一些其他任务，比如过滤掉源程序中的注释和空白，将编译器生成的错误消息与源程序的位置关联起来等。词法分析器的作用如下：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读入源程序的输入字符，将它们组成词素，生成并输出一个词法单元序列；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过滤掉源程序中的注释和空白；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将编译器生成的错误消息与源程序的位置关联起来； 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4.DFA设计：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5.实验代码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F60B6B"/>
    <w:rsid w:val="13575447"/>
    <w:rsid w:val="6BF60B6B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tory\Application%20Data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2018-11-01T02:48:00Z</dcterms:created>
  <dc:creator>段欣妤</dc:creator>
  <cp:lastModifiedBy>段欣妤</cp:lastModifiedBy>
  <dcterms:modified xsi:type="dcterms:W3CDTF">2018-11-12T02:42:00Z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
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1 概述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通过某种高级语言（如C/C++，Java）实现词法，语法分析器的功能。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bookmarkStart w:id="0" w:name="t1"/>
      <w:bookmarkEnd w:id="0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2 实验目标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理解并掌握词法，语法分析的原理与方法。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能够使用某种语言实现词法，语法分析程序。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51" w:lineRule="atLeast"/>
        <w:ind w:right="0" w:rightChars="0"/>
        <w:rPr>
          <w:color w:val="4F4F4F"/>
          <w:sz w:val="24"/>
          <w:szCs w:val="24"/>
        </w:rPr>
      </w:pPr>
      <w:r>
        <w:rPr>
          <w:rFonts w:hint="eastAsia"/>
          <w:lang w:val="en-US" w:eastAsia="zh-CN"/>
        </w:rPr>
        <w:t>3.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对编译的基本概念，原理和方法有完整和清楚的理解，并能正确而熟练的运用。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51" w:lineRule="atLeast"/>
        <w:ind w:left="240" w:leftChars="0" w:right="0" w:rightChars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bookmarkStart w:id="1" w:name="t2"/>
      <w:bookmarkEnd w:id="1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3 实验描述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bookmarkStart w:id="2" w:name="t3"/>
      <w:bookmarkEnd w:id="2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3.1 实验要求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采用词法分析程序作为语法分析程序子程序的方法，实现词法、语法分析。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具体要求如下：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词法分析程序作为语法分析程序的子程序。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输入数据：程序段。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输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出结果：语法分析结果，包括错误列表。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bookmarkStart w:id="3" w:name="t4"/>
      <w:bookmarkEnd w:id="3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3.2 本实验概述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本次实验采用C++编写词法语法分析器，在此基础上，采用递归下降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分析程序，实现对词法分析程序所提供的单词序列的语法检查和结构分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析。PL/0语言功能简单，结构清晰，可读性强，而又具备了一般的高级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程序设计语言的必须部分，所以采用PL/0语言的编译程序能充分体现一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个高级语言编译程序实现的基本方法和技术，故采用PL/0语言进行词法 语法分析。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bookmarkStart w:id="4" w:name="t5"/>
      <w:bookmarkEnd w:id="4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4 技术分析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bookmarkStart w:id="5" w:name="t6"/>
      <w:bookmarkEnd w:id="5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4.1 词法语法分析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本次实验主要用到的是基本的数据结构分析，C++编程技术，编译原理等，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其中对编译的基本概念抓住词法分析与语法分析两个部分来理解：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51" w:lineRule="atLeast"/>
        <w:ind w:left="480" w:right="0" w:hanging="360"/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shd w:val="clear" w:fill="FFFFFF"/>
        </w:rPr>
        <w:t>词法分析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词法分析器根据词法规则识别出源程序中的各个记号，每个记号代表一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类单词。源程序中常见的记号可以归为几大类：关键字、标识符、字面量和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特殊符号。词法分析器的输入是源程序，输出是识别的记号流。词法分析器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的任务是把源文件的字符流转换成记号流。它是编译过程的第一个阶段。其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主要任务是从左到右依次描描字符串形式的源程序的各个字符，逐个识别出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其中的单词，并将其转换成为内部编码形式的单词符号串输出，用于进行语 法分析。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概括的说，语法器在其工作过程中，一般应完成下列的任务：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（1）识别出源程序中的各个单词符号，并将其转换成内部编码形式；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（2）删除无用的空白字符、回车字符以及其他非实质性字符；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（3）删除注释；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（4）进行词法检查，报告所发现的错误。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此外，视编译工作流程的组织，一些编译程序在进行词法分析时，还要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完成将所识别出的标志符登录到符号表的工作。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51" w:lineRule="atLeast"/>
        <w:ind w:left="480" w:right="0" w:hanging="360"/>
      </w:pPr>
      <w:r>
        <w:rPr>
          <w:rFonts w:hint="default" w:ascii="Arial" w:hAnsi="Arial" w:eastAsia="Arial" w:cs="Arial"/>
          <w:b w:val="0"/>
          <w:i w:val="0"/>
          <w:caps w:val="0"/>
          <w:spacing w:val="0"/>
          <w:sz w:val="21"/>
          <w:szCs w:val="21"/>
          <w:shd w:val="clear" w:fill="FFFFFF"/>
        </w:rPr>
        <w:t>语法分析：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语法分析是编译过程的核心，分析的任务是根据语法规则分析源程序的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语法结构，并在分析过程中，对源程序进行语法检查，如果语法没有错误，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则给出正确的语法结构，为语义分析和代码生成做准备。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目前语法分析方法有多种多样，大致分为自顶而下和自底而上两大类。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自顶而下又分为LL（1）分析方法和递归下降分析方法。自底而上又分为简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单优先文法、算符优先文法、LR（K）分析方法。下面主要介绍自底而上的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LR（K）分析方法。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自底向上分析法，也称移进-归约分析法。它的实现思想是对输入符号串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自左向右进行扫描，并将输入符逐个移入一个后进先出栈中，边移入边分析，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一旦栈顶符号串形成某个句型的句柄时，(该句柄对应某产生式的右部)，就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用该产生式的左部非终结符代替相应右部的文法符号串，这称为移步归约。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重复这一过程直到归约到栈中只剩文法的开始符号时则为分析成功，也就确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认输入串是文法的句子。否则，分析失败，表示输入符号串不是文法的一个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句子，其中必定存在语法错误。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根据以上编译的相关知识结合C++编程语言和部分数据结构的知识来写 词法语法分析器。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5 设计与实现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bookmarkStart w:id="6" w:name="t8"/>
      <w:bookmarkEnd w:id="6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5.1 设计思路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编制一个递归下降分析程序，实现对词法分析程序所提供的单词序列的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语法检查和结构分析。利用C++编写递归下降分析程序，并对PL/0语言进行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语法分析。核心思想就是，从开始状态开始，按照文法展开式，逐级进行状 态分析，直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到分析完毕，如果在此期间出现状态不匹配，即语法错误，停止 分析。当然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在实际的语法分析器要有错误恢复机制，以发现其他的语法错 误。即一次报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告多个语法错误。此外要想实现语法分析，必须先有词法分 析，用词法分析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的结果进行语法分析。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用扩充的BNF表示如下：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编制一个递归下降分析程序，实现对词法分析程序所提供的单词序列的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语法检查和结构分析。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利用C++编写递归下降分析程序，并对PL/0语言进行语法分析。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\&lt;程序&gt;：：=begin\&lt;语句串&gt;end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\&lt;语句串&gt;：：=\&lt;语句&gt;{；\&lt;语句&gt;}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\&lt;语句&gt;：：=\&lt;赋值语句&gt;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\&lt;赋值语句&gt;：：=ID：=\&lt;表达式&gt;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\&lt;表达式&gt;：：=\&lt;项&gt;{+\&lt;项&gt; | -\&lt;项&gt;}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\&lt;项&gt;：：=\&lt;因子&gt;{*\&lt;因子&gt; | /\&lt;因子&gt;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\&lt;因子&gt;：：=ID | NUM | （\&lt;表达式&gt;）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输入单词串，以“#”结束，如果是文法正确的句子，则输出成功信息， </w:t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打印“语法分析成功！”，否则输出“语法分析错误（错误原因）”。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例如：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输入 begin a:=4; b:=2*3; c:=a+b end 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输出 语法分析成功！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输入 x:=a+b*c end 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输出 缺少begin！</w:t>
      </w:r>
    </w:p>
    <w:tbl>
      <w:tblPr>
        <w:tblStyle w:val="8"/>
        <w:tblW w:w="1443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15"/>
        <w:gridCol w:w="721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单词符号</w:t>
            </w:r>
          </w:p>
        </w:tc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种别编码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Begin</w:t>
            </w:r>
          </w:p>
        </w:tc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If</w:t>
            </w:r>
          </w:p>
        </w:tc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Then</w:t>
            </w:r>
          </w:p>
        </w:tc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While</w:t>
            </w:r>
          </w:p>
        </w:tc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Do</w:t>
            </w:r>
          </w:p>
        </w:tc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End</w:t>
            </w:r>
          </w:p>
        </w:tc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标识符</w:t>
            </w:r>
          </w:p>
        </w:tc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数字</w:t>
            </w:r>
          </w:p>
        </w:tc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20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+</w:t>
            </w:r>
          </w:p>
        </w:tc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13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14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*</w:t>
            </w:r>
          </w:p>
        </w:tc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15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16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:</w:t>
            </w:r>
          </w:p>
        </w:tc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17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:=</w:t>
            </w:r>
          </w:p>
        </w:tc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18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\&lt;</w:t>
            </w:r>
          </w:p>
        </w:tc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20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\&lt;&gt;</w:t>
            </w:r>
          </w:p>
        </w:tc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21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\&lt;=</w:t>
            </w:r>
          </w:p>
        </w:tc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22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23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&gt;=</w:t>
            </w:r>
          </w:p>
        </w:tc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24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=</w:t>
            </w:r>
          </w:p>
        </w:tc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25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;</w:t>
            </w:r>
          </w:p>
        </w:tc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26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(</w:t>
            </w:r>
          </w:p>
        </w:tc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27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)</w:t>
            </w:r>
          </w:p>
        </w:tc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28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#</w:t>
            </w:r>
          </w:p>
        </w:tc>
        <w:tc>
          <w:tcPr>
            <w:tcW w:w="72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textAlignment w:val="center"/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0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</w:rPr>
      </w:pPr>
      <w:bookmarkStart w:id="7" w:name="t9"/>
      <w:bookmarkEnd w:id="7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5.2 实现方法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本实验采用C++编码，其中主要编写了以下几个函数及功能：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Void cifa()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shd w:val="clear" w:fill="F6F8FA"/>
        </w:rPr>
        <w:t>//词法分析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Void fun_yufa()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shd w:val="clear" w:fill="F6F8FA"/>
        </w:rPr>
        <w:t>//判断语法是否有错误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Void fun_op()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shd w:val="clear" w:fill="F6F8FA"/>
        </w:rPr>
        <w:t>//处理运算符(\*和/)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Void 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21"/>
          <w:szCs w:val="21"/>
          <w:shd w:val="clear" w:fill="F6F8FA"/>
        </w:rPr>
        <w:t>exp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shd w:val="clear" w:fill="F6F8FA"/>
        </w:rPr>
        <w:t>//处理运算符（+和-）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Void fun_yuju()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shd w:val="clear" w:fill="F6F8FA"/>
        </w:rPr>
        <w:t>//判断是否有语句错误(:=)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Void fun_end()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shd w:val="clear" w:fill="F6F8FA"/>
        </w:rPr>
        <w:t>//判断程序是否结束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Void yufa() 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shd w:val="clear" w:fill="F6F8FA"/>
        </w:rPr>
        <w:t>//采用递归下降的语法分析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</w:p>
    <w:p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D3FB56"/>
    <w:multiLevelType w:val="multilevel"/>
    <w:tmpl w:val="A4D3FB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21B44B4"/>
    <w:multiLevelType w:val="multilevel"/>
    <w:tmpl w:val="D21B44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06365"/>
    <w:rsid w:val="49417487"/>
    <w:rsid w:val="6BD06365"/>
    <w:rsid w:val="6D535020"/>
    <w:rsid w:val="7509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tory\Application%20Data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2018-11-01T02:00:00Z</dcterms:created>
  <dc:creator>段欣妤</dc:creator>
  <cp:lastModifiedBy>段欣妤</cp:lastModifiedBy>
  <dcterms:modified xsi:type="dcterms:W3CDTF">2018-11-12T02:39:01Z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
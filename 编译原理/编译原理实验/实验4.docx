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一、实验目的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设计并实现一个词法分析器，深刻理解编译原理中词法分析器的原理。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二、实验内容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通过使用自己熟悉的语言设计并实现一个词法分析器，是此法分析器按要求的格式输出经过分析的程序段。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要求分析一下程序片段：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a=10;</w:t>
      </w:r>
    </w:p>
    <w:p>
      <w:pPr>
        <w:rPr>
          <w:rFonts w:hint="eastAsia"/>
        </w:rPr>
      </w:pPr>
      <w:r>
        <w:rPr>
          <w:rFonts w:hint="eastAsia"/>
        </w:rPr>
        <w:t>var b,c;</w:t>
      </w:r>
    </w:p>
    <w:p>
      <w:pPr>
        <w:rPr>
          <w:rFonts w:hint="eastAsia"/>
        </w:rPr>
      </w:pPr>
      <w:r>
        <w:rPr>
          <w:rFonts w:hint="eastAsia"/>
        </w:rPr>
        <w:t>procedure p;</w:t>
      </w:r>
    </w:p>
    <w:p>
      <w:pPr>
        <w:rPr>
          <w:rFonts w:hint="eastAsia"/>
        </w:rPr>
      </w:pPr>
      <w:r>
        <w:rPr>
          <w:rFonts w:hint="eastAsia"/>
        </w:rPr>
        <w:t xml:space="preserve">  begin</w:t>
      </w:r>
    </w:p>
    <w:p>
      <w:pPr>
        <w:rPr>
          <w:rFonts w:hint="eastAsia"/>
        </w:rPr>
      </w:pPr>
      <w:r>
        <w:rPr>
          <w:rFonts w:hint="eastAsia"/>
        </w:rPr>
        <w:t xml:space="preserve">    c:=b+a;</w:t>
      </w:r>
    </w:p>
    <w:p>
      <w:pPr>
        <w:rPr>
          <w:rFonts w:hint="eastAsia"/>
        </w:rPr>
      </w:pPr>
      <w:r>
        <w:rPr>
          <w:rFonts w:hint="eastAsia"/>
        </w:rPr>
        <w:t xml:space="preserve">  end;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 xml:space="preserve"> read(b);</w:t>
      </w:r>
    </w:p>
    <w:p>
      <w:pPr>
        <w:rPr>
          <w:rFonts w:hint="eastAsia"/>
        </w:rPr>
      </w:pPr>
      <w:r>
        <w:rPr>
          <w:rFonts w:hint="eastAsia"/>
        </w:rPr>
        <w:t xml:space="preserve"> while b#0 do</w:t>
      </w:r>
    </w:p>
    <w:p>
      <w:pPr>
        <w:rPr>
          <w:rFonts w:hint="eastAsia"/>
        </w:rPr>
      </w:pPr>
      <w:r>
        <w:rPr>
          <w:rFonts w:hint="eastAsia"/>
        </w:rPr>
        <w:t xml:space="preserve">  begin</w:t>
      </w:r>
    </w:p>
    <w:p>
      <w:pPr>
        <w:rPr>
          <w:rFonts w:hint="eastAsia"/>
        </w:rPr>
      </w:pPr>
      <w:r>
        <w:rPr>
          <w:rFonts w:hint="eastAsia"/>
        </w:rPr>
        <w:t xml:space="preserve">   call p;writeln(2*c);read(b);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>end.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该程序片段存放在example.txt中。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三、实验步骤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1、对PL\0文法中各类单词分类：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（1）保留字：const、var、procedure、begin、end、if、then、while、do、read、call、write、writeln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（2）常数：由0-----9这几个数字组成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（3）标识符：由字母打头的字母和数字的字符串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（4）运算符：+，-，*，/，:=，&gt;=，&lt;=，#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（5）分界符：，、.、(、)、；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2、将各类单词对应到lex中：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（1）保留字：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reservedWord [const|var|procedure|begin|end|if|then|while|do|read|call|write|writeln]，由于在lex中不区分大小写，所以将保留字写成：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reservedWord [cC][oO][nN][sS][tT]|[vV][aA][rR]|[pP][rR][oO][cC][eE][dD][uU][rR][eE]|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[bB][eE][gG][iI][nN]|[eE][nN][dD]|[iI][fF]|[tT][hH][eE][nN]|[wW][hH][iI]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[lL][eE]|[dD][oO]|[rR][eE][aA][dD]|[cC][aA][lL][lL]|[wW][rR][iI][tT][eE]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[wW][rR][iI][tT][eE][lL][nN]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（2）常数：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constant ([0-9])+  /*0---9这几个数字可以重复*/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（3）标识符：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identfier [A-Za-z]([A-Za-z][0-9])*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（4）运算符：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operator \+|-|\*|\/|:=|&gt;=|&lt;=|#|=  /*在lex中，有特殊意义的运算符要加转义字符\，如+、*及*、/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（5）分界符：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delimiter [,\.;]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3、PL/0的语言的词法分析器要求跳过分隔符（如空格，回车，制表符），对应的lex定义为：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 delim [""\n\t]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whitespace{delim}+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4、为lex制定一些规则：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 {reservedWord}{count++;printf("\t%d\t(1,‘%s’)\n",count,yytext);}   /*对保留字定规则，输出设置*/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 {operator} {count++;printf("\t%d\t(2,‘%s’)\n",count,yytext);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 {delimiter}{count++;printf("\t%d\t(3,‘%s’)\n",count,yytext);}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{constant}{count++;printf("\t%d\t(4,‘%s’)\n",count,yytext);}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{identfier}{count++;printf("\t%d\t(5,‘%s’)\n",count,yytext);}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{whitespace} {/* do    nothing*/ }         /*遇到空格，什么都不做*/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5、写子程序：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voidmain()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printf("词法分析器输出类型说明:\n");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 printf("1：保留字\n");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 printf("2：运算符\n");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 printf("3：分界符\n");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 printf("4：常  数\n");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 printf("5：标识符\n");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 printf("\n");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 yyin=fopen("example.txt","r");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         yylex(); /* start the analysis*/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 fclose(yyin);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 system("PAUSE");/*暂停*/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intyywrap()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 return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当lex 读完输入文件之后就会调用函数 yywrap 。如果返回1 表示程序的工作已经完成了，否则，返回 0。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DF72E7"/>
    <w:rsid w:val="027F2579"/>
    <w:rsid w:val="4CDF72E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tory\Application%20Data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2018-11-01T02:43:00Z</dcterms:created>
  <dc:creator>段欣妤</dc:creator>
  <cp:lastModifiedBy>段欣妤</cp:lastModifiedBy>
  <dcterms:modified xsi:type="dcterms:W3CDTF">2018-11-12T02:40:08Z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